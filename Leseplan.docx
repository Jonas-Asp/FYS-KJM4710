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A88" w:rsidRDefault="000E6CCB">
      <w:pPr>
        <w:rPr>
          <w:u w:val="single"/>
        </w:rPr>
      </w:pPr>
      <w:r w:rsidRPr="000E6CCB">
        <w:rPr>
          <w:u w:val="single"/>
        </w:rPr>
        <w:t>Leseplan</w:t>
      </w:r>
    </w:p>
    <w:p w:rsidR="000E6CCB" w:rsidRDefault="0039298A" w:rsidP="0039298A">
      <w:pPr>
        <w:pStyle w:val="ListParagraph"/>
        <w:numPr>
          <w:ilvl w:val="0"/>
          <w:numId w:val="1"/>
        </w:numPr>
      </w:pPr>
      <w:r>
        <w:t>Fotoner</w:t>
      </w:r>
    </w:p>
    <w:p w:rsidR="0039298A" w:rsidRDefault="0039298A" w:rsidP="0039298A">
      <w:pPr>
        <w:pStyle w:val="ListParagraph"/>
        <w:numPr>
          <w:ilvl w:val="0"/>
          <w:numId w:val="1"/>
        </w:numPr>
      </w:pPr>
      <w:r>
        <w:t>Ladde partikler</w:t>
      </w:r>
    </w:p>
    <w:p w:rsidR="0039298A" w:rsidRDefault="0039298A" w:rsidP="0039298A">
      <w:pPr>
        <w:pStyle w:val="ListParagraph"/>
        <w:numPr>
          <w:ilvl w:val="0"/>
          <w:numId w:val="1"/>
        </w:numPr>
      </w:pPr>
      <w:r>
        <w:t>Quantities</w:t>
      </w:r>
    </w:p>
    <w:p w:rsidR="0039298A" w:rsidRDefault="0039298A" w:rsidP="0039298A">
      <w:pPr>
        <w:pStyle w:val="ListParagraph"/>
        <w:numPr>
          <w:ilvl w:val="0"/>
          <w:numId w:val="1"/>
        </w:numPr>
      </w:pPr>
      <w:r>
        <w:t>Cavity theory</w:t>
      </w:r>
    </w:p>
    <w:p w:rsidR="0039298A" w:rsidRDefault="00E21F59" w:rsidP="0039298A">
      <w:pPr>
        <w:pStyle w:val="ListParagraph"/>
        <w:numPr>
          <w:ilvl w:val="0"/>
          <w:numId w:val="1"/>
        </w:numPr>
      </w:pPr>
      <w:r>
        <w:t>Accelerators</w:t>
      </w:r>
    </w:p>
    <w:p w:rsidR="00080283" w:rsidRDefault="00080283" w:rsidP="0039298A">
      <w:pPr>
        <w:pStyle w:val="ListParagraph"/>
        <w:numPr>
          <w:ilvl w:val="0"/>
          <w:numId w:val="1"/>
        </w:numPr>
      </w:pPr>
      <w:r>
        <w:t>Concepts and ionemetry</w:t>
      </w:r>
    </w:p>
    <w:p w:rsidR="001102CE" w:rsidRDefault="001102CE" w:rsidP="0039298A">
      <w:pPr>
        <w:pStyle w:val="ListParagraph"/>
        <w:numPr>
          <w:ilvl w:val="0"/>
          <w:numId w:val="1"/>
        </w:numPr>
      </w:pPr>
      <w:r>
        <w:t>Neutrons</w:t>
      </w:r>
    </w:p>
    <w:p w:rsidR="00BF0D1F" w:rsidRDefault="00BF0D1F" w:rsidP="00BF0D1F">
      <w:pPr>
        <w:rPr>
          <w:u w:val="single"/>
        </w:rPr>
      </w:pPr>
      <w:r w:rsidRPr="00BF0D1F">
        <w:rPr>
          <w:u w:val="single"/>
        </w:rPr>
        <w:t>Start</w:t>
      </w:r>
    </w:p>
    <w:p w:rsidR="00BF0D1F" w:rsidRPr="00560542" w:rsidRDefault="00BD3304" w:rsidP="00BF0D1F">
      <w:pPr>
        <w:rPr>
          <w:lang w:val="en-US"/>
        </w:rPr>
      </w:pPr>
      <w:r w:rsidRPr="00560542">
        <w:rPr>
          <w:lang w:val="en-US"/>
        </w:rPr>
        <w:t xml:space="preserve">+ </w:t>
      </w:r>
      <w:r w:rsidR="00560542" w:rsidRPr="00560542">
        <w:rPr>
          <w:lang w:val="en-US"/>
        </w:rPr>
        <w:t>Cavity theory</w:t>
      </w:r>
    </w:p>
    <w:p w:rsidR="00560542" w:rsidRPr="00560542" w:rsidRDefault="00560542" w:rsidP="00BF0D1F">
      <w:pPr>
        <w:rPr>
          <w:lang w:val="en-US"/>
        </w:rPr>
      </w:pPr>
      <w:r w:rsidRPr="00560542">
        <w:rPr>
          <w:lang w:val="en-US"/>
        </w:rPr>
        <w:t>+ Accelerators</w:t>
      </w:r>
    </w:p>
    <w:p w:rsidR="00560542" w:rsidRPr="00560542" w:rsidRDefault="00560542" w:rsidP="00BF0D1F">
      <w:pPr>
        <w:rPr>
          <w:lang w:val="en-US"/>
        </w:rPr>
      </w:pPr>
      <w:r w:rsidRPr="00560542">
        <w:rPr>
          <w:lang w:val="en-US"/>
        </w:rPr>
        <w:t>+ Consepts and ionemetry</w:t>
      </w:r>
    </w:p>
    <w:p w:rsidR="00560542" w:rsidRDefault="00560542" w:rsidP="00BF0D1F">
      <w:pPr>
        <w:rPr>
          <w:lang w:val="en-US"/>
        </w:rPr>
      </w:pPr>
      <w:r>
        <w:rPr>
          <w:lang w:val="en-US"/>
        </w:rPr>
        <w:t>+ Previous</w:t>
      </w:r>
    </w:p>
    <w:p w:rsidR="00560542" w:rsidRPr="00560542" w:rsidRDefault="00560542" w:rsidP="00BF0D1F">
      <w:pPr>
        <w:rPr>
          <w:lang w:val="en-US"/>
        </w:rPr>
      </w:pPr>
      <w:r>
        <w:rPr>
          <w:lang w:val="en-US"/>
        </w:rPr>
        <w:t>+ Neutrons</w:t>
      </w:r>
      <w:bookmarkStart w:id="0" w:name="_GoBack"/>
      <w:bookmarkEnd w:id="0"/>
    </w:p>
    <w:sectPr w:rsidR="00560542" w:rsidRPr="005605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B07E8"/>
    <w:multiLevelType w:val="hybridMultilevel"/>
    <w:tmpl w:val="684A3F1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CCB"/>
    <w:rsid w:val="00080283"/>
    <w:rsid w:val="000E6CCB"/>
    <w:rsid w:val="001102CE"/>
    <w:rsid w:val="001527CA"/>
    <w:rsid w:val="0039298A"/>
    <w:rsid w:val="00560542"/>
    <w:rsid w:val="009C60D4"/>
    <w:rsid w:val="00BD3304"/>
    <w:rsid w:val="00BF0D1F"/>
    <w:rsid w:val="00E2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0DF51"/>
  <w15:chartTrackingRefBased/>
  <w15:docId w15:val="{F3361E7D-047A-490D-B63D-979DB78F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3A67BDCD</Template>
  <TotalTime>4</TotalTime>
  <Pages>1</Pages>
  <Words>29</Words>
  <Characters>158</Characters>
  <Application>Microsoft Office Word</Application>
  <DocSecurity>0</DocSecurity>
  <Lines>1</Lines>
  <Paragraphs>1</Paragraphs>
  <ScaleCrop>false</ScaleCrop>
  <Company>Universitetet i Oslo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Asperud</dc:creator>
  <cp:keywords/>
  <dc:description/>
  <cp:lastModifiedBy>Jonas Asperud</cp:lastModifiedBy>
  <cp:revision>9</cp:revision>
  <dcterms:created xsi:type="dcterms:W3CDTF">2018-10-16T12:57:00Z</dcterms:created>
  <dcterms:modified xsi:type="dcterms:W3CDTF">2018-10-16T13:01:00Z</dcterms:modified>
</cp:coreProperties>
</file>