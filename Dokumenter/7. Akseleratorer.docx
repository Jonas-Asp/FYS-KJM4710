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A88" w:rsidRDefault="000668A4">
      <w:pPr>
        <w:rPr>
          <w:b/>
          <w:sz w:val="40"/>
          <w:szCs w:val="40"/>
          <w:u w:val="single"/>
        </w:rPr>
      </w:pPr>
      <w:r w:rsidRPr="000668A4">
        <w:rPr>
          <w:b/>
          <w:sz w:val="40"/>
          <w:szCs w:val="40"/>
          <w:u w:val="single"/>
        </w:rPr>
        <w:t>Akseleratorer</w:t>
      </w:r>
      <w:r w:rsidR="00A82D48">
        <w:rPr>
          <w:b/>
          <w:sz w:val="40"/>
          <w:szCs w:val="40"/>
          <w:u w:val="single"/>
        </w:rPr>
        <w:t xml:space="preserve"> – Characterization of Radiation quality</w:t>
      </w:r>
    </w:p>
    <w:p w:rsidR="00BC2D38" w:rsidRDefault="00BC2D38">
      <w:pPr>
        <w:rPr>
          <w:noProof/>
          <w:lang w:eastAsia="nb-NO"/>
        </w:rPr>
      </w:pPr>
      <w:r>
        <w:t>Et røntgenrør er et typisk eksempel på hvordan røntgenstråler kan bli produsert.</w:t>
      </w:r>
      <w:r w:rsidRPr="00BC2D38">
        <w:rPr>
          <w:noProof/>
          <w:lang w:eastAsia="nb-NO"/>
        </w:rPr>
        <w:t xml:space="preserve"> </w:t>
      </w:r>
      <w:r>
        <w:rPr>
          <w:noProof/>
          <w:lang w:eastAsia="nb-NO"/>
        </w:rPr>
        <w:t>Elektroner blir frigjort fra katoden ved termionisk emisjon, typisk blir det brukt en wolfram tråd</w:t>
      </w:r>
      <w:r w:rsidR="00EA6357">
        <w:rPr>
          <w:noProof/>
          <w:lang w:eastAsia="nb-NO"/>
        </w:rPr>
        <w:t>s</w:t>
      </w:r>
      <w:r>
        <w:rPr>
          <w:noProof/>
          <w:lang w:eastAsia="nb-NO"/>
        </w:rPr>
        <w:t xml:space="preserve">. Elektronene blir så akselerert </w:t>
      </w:r>
      <w:r w:rsidR="00EA6357">
        <w:rPr>
          <w:noProof/>
          <w:lang w:eastAsia="nb-NO"/>
        </w:rPr>
        <w:t>i tuben, hvor det er vakum, og treffer så anoden (Target</w:t>
      </w:r>
      <w:r w:rsidR="00D93E22">
        <w:rPr>
          <w:noProof/>
          <w:lang w:eastAsia="nb-NO"/>
        </w:rPr>
        <w:t>, typisk kobber</w:t>
      </w:r>
      <w:r w:rsidR="00EA6357">
        <w:rPr>
          <w:noProof/>
          <w:lang w:eastAsia="nb-NO"/>
        </w:rPr>
        <w:t>)</w:t>
      </w:r>
      <w:r w:rsidR="004C666D">
        <w:rPr>
          <w:noProof/>
          <w:lang w:eastAsia="nb-NO"/>
        </w:rPr>
        <w:t xml:space="preserve"> hvor det dannes bremsestråling.</w:t>
      </w:r>
      <w:r w:rsidR="00D93E22">
        <w:rPr>
          <w:noProof/>
          <w:lang w:eastAsia="nb-NO"/>
        </w:rPr>
        <w:t xml:space="preserve"> Wolframtråden tåler høye temperaturer og smelter ikke ved høye strømmer. Targetet av f.eks. Kobber derimot må kjøles ned, fordi ca. 98</w:t>
      </w:r>
      <w:r w:rsidR="00491ACB">
        <w:rPr>
          <w:noProof/>
          <w:lang w:eastAsia="nb-NO"/>
        </w:rPr>
        <w:t>.00-99.99%</w:t>
      </w:r>
      <w:r w:rsidR="00D93E22">
        <w:rPr>
          <w:noProof/>
          <w:lang w:eastAsia="nb-NO"/>
        </w:rPr>
        <w:t xml:space="preserve"> av energien avsatt i target går til varme-energi</w:t>
      </w:r>
      <w:r w:rsidR="00F21531">
        <w:rPr>
          <w:noProof/>
          <w:lang w:eastAsia="nb-NO"/>
        </w:rPr>
        <w:t>, ved wolfram tråd</w:t>
      </w:r>
      <w:r w:rsidR="00D93E22">
        <w:rPr>
          <w:noProof/>
          <w:lang w:eastAsia="nb-NO"/>
        </w:rPr>
        <w:t>.</w:t>
      </w:r>
      <w:r w:rsidR="00491ACB">
        <w:rPr>
          <w:noProof/>
          <w:lang w:eastAsia="nb-NO"/>
        </w:rPr>
        <w:t xml:space="preserve"> </w:t>
      </w:r>
      <w:r w:rsidR="006455C6">
        <w:rPr>
          <w:noProof/>
          <w:lang w:eastAsia="nb-NO"/>
        </w:rPr>
        <w:t>Man vil da få et spektrum av energier, hvor blant annet karakteristiske energier er inkludert.</w:t>
      </w:r>
      <w:r w:rsidR="003A1193">
        <w:rPr>
          <w:noProof/>
          <w:lang w:eastAsia="nb-NO"/>
        </w:rPr>
        <w:t xml:space="preserve"> Maksimal røntgen energien er </w:t>
      </w:r>
      <m:oMath>
        <m:r>
          <w:rPr>
            <w:rFonts w:ascii="Cambria Math" w:hAnsi="Cambria Math"/>
            <w:noProof/>
            <w:lang w:eastAsia="nb-NO"/>
          </w:rPr>
          <m:t>e×V</m:t>
        </m:r>
      </m:oMath>
      <w:r w:rsidR="00D671E8">
        <w:rPr>
          <w:rFonts w:eastAsiaTheme="minorEastAsia"/>
          <w:noProof/>
          <w:lang w:eastAsia="nb-NO"/>
        </w:rPr>
        <w:t>, ladning ganer potensial forskjellen.</w:t>
      </w:r>
    </w:p>
    <w:p w:rsidR="00BC2D38" w:rsidRDefault="00BC2D38">
      <w:pPr>
        <w:rPr>
          <w:noProof/>
          <w:lang w:eastAsia="nb-NO"/>
        </w:rPr>
      </w:pPr>
    </w:p>
    <w:p w:rsidR="000668A4" w:rsidRDefault="00BC2D38">
      <w:r>
        <w:rPr>
          <w:noProof/>
          <w:lang w:eastAsia="nb-NO"/>
        </w:rPr>
        <w:drawing>
          <wp:inline distT="0" distB="0" distL="0" distR="0" wp14:anchorId="4737BFE0" wp14:editId="363AE028">
            <wp:extent cx="5038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866900"/>
                    </a:xfrm>
                    <a:prstGeom prst="rect">
                      <a:avLst/>
                    </a:prstGeom>
                  </pic:spPr>
                </pic:pic>
              </a:graphicData>
            </a:graphic>
          </wp:inline>
        </w:drawing>
      </w:r>
    </w:p>
    <w:p w:rsidR="004E2C21" w:rsidRDefault="004E2C21"/>
    <w:p w:rsidR="004E2C21" w:rsidRDefault="004E2C21">
      <w:r>
        <w:t xml:space="preserve">Retningen bremstrålingen har er sterkt avhengig av elektron energien. I illustrasjonen nedenfor er vinkelen plotttet som funksjon av target og elektron energi. Vi ser at høy energiske elektroner har mer forover rettede fotoner, ved wolfram target 0.08 cm enn ved 34 keV Al folie target. Dette kan også ses i teorien om ladde partikler, evt. Så er det uladde partikler. </w:t>
      </w:r>
    </w:p>
    <w:p w:rsidR="004E2C21" w:rsidRDefault="004E2C21"/>
    <w:p w:rsidR="00BC0A0C" w:rsidRDefault="004E2C21">
      <w:r>
        <w:rPr>
          <w:noProof/>
          <w:lang w:eastAsia="nb-NO"/>
        </w:rPr>
        <w:drawing>
          <wp:inline distT="0" distB="0" distL="0" distR="0" wp14:anchorId="15FAAAE8" wp14:editId="4F1524C5">
            <wp:extent cx="4522304" cy="28946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6046" cy="2903406"/>
                    </a:xfrm>
                    <a:prstGeom prst="rect">
                      <a:avLst/>
                    </a:prstGeom>
                  </pic:spPr>
                </pic:pic>
              </a:graphicData>
            </a:graphic>
          </wp:inline>
        </w:drawing>
      </w:r>
    </w:p>
    <w:p w:rsidR="002222D9" w:rsidRDefault="002222D9"/>
    <w:p w:rsidR="007969C3" w:rsidRDefault="007969C3" w:rsidP="007969C3">
      <w:pPr>
        <w:rPr>
          <w:rFonts w:eastAsiaTheme="minorEastAsia"/>
        </w:rPr>
      </w:pPr>
      <w:r>
        <w:lastRenderedPageBreak/>
        <w:t xml:space="preserve">Antar at cross section sannsynligheten </w:t>
      </w:r>
      <m:oMath>
        <m:r>
          <w:rPr>
            <w:rFonts w:ascii="Cambria Math" w:hAnsi="Cambria Math"/>
          </w:rPr>
          <m:t>dA=2πb db</m:t>
        </m:r>
      </m:oMath>
      <w:r>
        <w:rPr>
          <w:rFonts w:eastAsiaTheme="minorEastAsia"/>
        </w:rPr>
        <w:t xml:space="preserve">. For </w:t>
      </w:r>
    </w:p>
    <w:p w:rsidR="007969C3" w:rsidRDefault="007969C3" w:rsidP="007969C3">
      <w:pPr>
        <w:ind w:firstLine="708"/>
        <w:rPr>
          <w:rFonts w:eastAsiaTheme="minorEastAsia"/>
        </w:rPr>
      </w:pP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2π</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db</m:t>
        </m:r>
      </m:oMath>
      <w:r>
        <w:rPr>
          <w:rFonts w:eastAsiaTheme="minorEastAsia"/>
        </w:rPr>
        <w:t xml:space="preserve"> og for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4</m:t>
        </m:r>
        <m:r>
          <w:rPr>
            <w:rFonts w:ascii="Cambria Math" w:hAnsi="Cambria Math"/>
          </w:rPr>
          <m:t>π</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db</m:t>
        </m:r>
      </m:oMath>
    </w:p>
    <w:p w:rsidR="0025348C" w:rsidRDefault="0025348C" w:rsidP="007969C3">
      <w:pPr>
        <w:rPr>
          <w:rFonts w:eastAsiaTheme="minorEastAsia"/>
        </w:rPr>
      </w:pPr>
      <w:r>
        <w:rPr>
          <w:rFonts w:eastAsiaTheme="minorEastAsia"/>
        </w:rPr>
        <w:t xml:space="preserve">Det er da dobbelt så mye fotoner ved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1</m:t>
            </m:r>
          </m:sub>
        </m:sSub>
      </m:oMath>
      <w:r w:rsidR="007027BD">
        <w:rPr>
          <w:rFonts w:eastAsiaTheme="minorEastAsia"/>
        </w:rPr>
        <w:t xml:space="preserve">. Men antar vi så at energi sannsynligheten får som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r w:rsidR="007027BD">
        <w:rPr>
          <w:rFonts w:eastAsiaTheme="minorEastAsia"/>
        </w:rPr>
        <w:t xml:space="preserve"> får vi at</w:t>
      </w:r>
    </w:p>
    <w:p w:rsidR="007027BD" w:rsidRDefault="007027BD" w:rsidP="007969C3">
      <w:pPr>
        <w:rPr>
          <w:rFonts w:eastAsiaTheme="minorEastAsia"/>
        </w:rPr>
      </w:pPr>
      <w:r>
        <w:rPr>
          <w:rFonts w:eastAsiaTheme="minorEastAsia"/>
        </w:rPr>
        <w:tab/>
      </w:r>
      <m:oMath>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m:t>
            </m:r>
          </m:sub>
        </m:sSub>
      </m:oMath>
    </w:p>
    <w:p w:rsidR="000258D0" w:rsidRDefault="000258D0" w:rsidP="007969C3">
      <w:pPr>
        <w:rPr>
          <w:rFonts w:eastAsiaTheme="minorEastAsia"/>
        </w:rPr>
      </w:pPr>
      <w:r>
        <w:rPr>
          <w:rFonts w:eastAsiaTheme="minorEastAsia"/>
        </w:rPr>
        <w:t xml:space="preserve">Energi fluensen er </w:t>
      </w:r>
      <m:oMath>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hν</m:t>
        </m:r>
      </m:oMath>
      <w:r>
        <w:rPr>
          <w:rFonts w:eastAsiaTheme="minorEastAsia"/>
        </w:rPr>
        <w:t xml:space="preserve"> og vi får da at dette er en konstant ved en gitt energi</w:t>
      </w:r>
    </w:p>
    <w:p w:rsidR="000258D0" w:rsidRPr="007969C3" w:rsidRDefault="000258D0" w:rsidP="000258D0">
      <w:pPr>
        <w:rPr>
          <w:rFonts w:eastAsiaTheme="minorEastAsia"/>
        </w:rPr>
      </w:pPr>
      <w:r>
        <w:rPr>
          <w:rFonts w:eastAsiaTheme="minorEastAsia"/>
        </w:rPr>
        <w:tab/>
      </w:r>
      <m:oMath>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konstant</m:t>
        </m:r>
      </m:oMath>
    </w:p>
    <w:p w:rsidR="007969C3" w:rsidRDefault="007969C3"/>
    <w:p w:rsidR="002222D9" w:rsidRDefault="007969C3">
      <w:r>
        <w:rPr>
          <w:noProof/>
          <w:lang w:eastAsia="nb-NO"/>
        </w:rPr>
        <w:drawing>
          <wp:inline distT="0" distB="0" distL="0" distR="0" wp14:anchorId="700CCC42" wp14:editId="7438EC41">
            <wp:extent cx="2484782" cy="2876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468" cy="2889851"/>
                    </a:xfrm>
                    <a:prstGeom prst="rect">
                      <a:avLst/>
                    </a:prstGeom>
                  </pic:spPr>
                </pic:pic>
              </a:graphicData>
            </a:graphic>
          </wp:inline>
        </w:drawing>
      </w:r>
    </w:p>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p w:rsidR="00643EA3" w:rsidRDefault="00643EA3">
      <w:r>
        <w:lastRenderedPageBreak/>
        <w:t xml:space="preserve">Kramers regel for ufiltrert foton spektrum vises i figuren nedenfor. Elektroner sendes inn fra </w:t>
      </w:r>
      <w:r w:rsidR="00202350">
        <w:t>venstre</w:t>
      </w:r>
      <w:r>
        <w:t>, hvor de gradvis bremses av bla. Bremsetråling.</w:t>
      </w:r>
      <w:r w:rsidR="00CC4C43">
        <w:t xml:space="preserve"> Den nederste firkanten i spektrumet </w:t>
      </w:r>
      <w:r w:rsidR="00202350">
        <w:t>stammer fra</w:t>
      </w:r>
      <w:r w:rsidR="00CC4C43">
        <w:t xml:space="preserve"> den første firkanten</w:t>
      </w:r>
      <w:r w:rsidR="00202350">
        <w:t>,</w:t>
      </w:r>
      <w:r w:rsidR="00CC4C43">
        <w:t xml:space="preserve"> fra </w:t>
      </w:r>
      <w:r w:rsidR="00202350">
        <w:t>venstre,</w:t>
      </w:r>
      <w:r w:rsidR="00CC4C43">
        <w:t xml:space="preserve"> i den øverste figuren. Det vil si at elektronene har mye høyere maks energi med en gang </w:t>
      </w:r>
      <w:r w:rsidR="00202350">
        <w:t>de</w:t>
      </w:r>
      <w:r w:rsidR="00CC4C43">
        <w:t xml:space="preserve"> kommer inn i mediet, og </w:t>
      </w:r>
      <w:r w:rsidR="00202350">
        <w:t>danner et stort spektrum av foton energier.</w:t>
      </w:r>
      <w:r w:rsidR="002331B1">
        <w:t xml:space="preserve"> De neste firkantene i spektrumet</w:t>
      </w:r>
      <w:r w:rsidR="00C1769E">
        <w:t xml:space="preserve">, oppover, </w:t>
      </w:r>
      <w:r w:rsidR="002331B1">
        <w:t xml:space="preserve"> viser at jo lenger elektronet kommer inn mediet, jo </w:t>
      </w:r>
      <w:r w:rsidR="00C1769E">
        <w:t>mindre</w:t>
      </w:r>
      <w:r w:rsidR="002331B1">
        <w:t xml:space="preserve"> blir maksimal energien.</w:t>
      </w:r>
      <w:r w:rsidR="00D273AB">
        <w:t xml:space="preserve"> Som følge av dette vil spektrumet bli smalere, </w:t>
      </w:r>
      <w:r w:rsidR="00B135A7">
        <w:t>derav også</w:t>
      </w:r>
      <w:r w:rsidR="00D273AB">
        <w:t xml:space="preserve"> </w:t>
      </w:r>
      <w:r w:rsidR="00CB4A4E">
        <w:t xml:space="preserve">bidraget til energi spektrumet </w:t>
      </w:r>
      <w:r w:rsidR="00D273AB">
        <w:t>.</w:t>
      </w:r>
      <w:r w:rsidR="00DA6A72">
        <w:t xml:space="preserve"> Kramers regel sier da at </w:t>
      </w:r>
      <w:r w:rsidR="00F50402">
        <w:t xml:space="preserve">foton energi </w:t>
      </w:r>
      <w:r w:rsidR="00DA6A72">
        <w:t>energifluensen er</w:t>
      </w:r>
    </w:p>
    <w:p w:rsidR="00DA6A72" w:rsidRDefault="00DA6A72">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=KZ(h</m:t>
        </m:r>
        <m:sSub>
          <m:sSubPr>
            <m:ctrlPr>
              <w:rPr>
                <w:rFonts w:ascii="Cambria Math" w:hAnsi="Cambria Math"/>
                <w:i/>
              </w:rPr>
            </m:ctrlPr>
          </m:sSubPr>
          <m:e>
            <m:r>
              <w:rPr>
                <w:rFonts w:ascii="Cambria Math" w:hAnsi="Cambria Math"/>
              </w:rPr>
              <m:t>ν</m:t>
            </m:r>
          </m:e>
          <m:sub>
            <m:r>
              <w:rPr>
                <w:rFonts w:ascii="Cambria Math" w:hAnsi="Cambria Math"/>
              </w:rPr>
              <m:t>max</m:t>
            </m:r>
          </m:sub>
        </m:sSub>
        <m:r>
          <w:rPr>
            <w:rFonts w:ascii="Cambria Math" w:hAnsi="Cambria Math"/>
          </w:rPr>
          <m:t>-hν)</m:t>
        </m:r>
      </m:oMath>
    </w:p>
    <w:p w:rsidR="00DA6A72" w:rsidRDefault="00DA6A72">
      <w:pPr>
        <w:rPr>
          <w:rFonts w:eastAsiaTheme="minorEastAsia"/>
        </w:rPr>
      </w:pPr>
      <w:r>
        <w:rPr>
          <w:rFonts w:eastAsiaTheme="minorEastAsia"/>
        </w:rPr>
        <w:t xml:space="preserve">Hvor </w:t>
      </w:r>
      <m:oMath>
        <m:r>
          <w:rPr>
            <w:rFonts w:ascii="Cambria Math" w:eastAsiaTheme="minorEastAsia" w:hAnsi="Cambria Math"/>
          </w:rPr>
          <m:t>K=CN</m:t>
        </m:r>
      </m:oMath>
      <w:r>
        <w:rPr>
          <w:rFonts w:eastAsiaTheme="minorEastAsia"/>
        </w:rPr>
        <w:t xml:space="preserve"> hvor </w:t>
      </w:r>
      <m:oMath>
        <m:r>
          <w:rPr>
            <w:rFonts w:ascii="Cambria Math" w:eastAsiaTheme="minorEastAsia" w:hAnsi="Cambria Math"/>
          </w:rPr>
          <m:t>C</m:t>
        </m:r>
      </m:oMath>
      <w:r>
        <w:rPr>
          <w:rFonts w:eastAsiaTheme="minorEastAsia"/>
        </w:rPr>
        <w:t xml:space="preserve"> er en proporsjonalitetskonstant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 xml:space="preserve">), N er antallet inkommende elektroner med kinetisk energi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C33036">
        <w:rPr>
          <w:rFonts w:eastAsiaTheme="minorEastAsia"/>
        </w:rPr>
        <w:t>, Z er target atomnummer</w:t>
      </w:r>
      <w:r>
        <w:rPr>
          <w:rFonts w:eastAsiaTheme="minorEastAsia"/>
        </w:rPr>
        <w:t xml:space="preserve"> og </w:t>
      </w:r>
      <m:oMath>
        <m:r>
          <w:rPr>
            <w:rFonts w:ascii="Cambria Math" w:hAnsi="Cambria Math"/>
          </w:rPr>
          <m:t>h</m:t>
        </m:r>
        <m:r>
          <w:rPr>
            <w:rFonts w:ascii="Cambria Math" w:hAnsi="Cambria Math"/>
          </w:rPr>
          <m:t>ν</m:t>
        </m:r>
      </m:oMath>
      <w:r>
        <w:rPr>
          <w:rFonts w:eastAsiaTheme="minorEastAsia"/>
        </w:rPr>
        <w:t xml:space="preserve"> er foton energien.</w:t>
      </w:r>
    </w:p>
    <w:p w:rsidR="00DA6A72" w:rsidRDefault="00DA6A72"/>
    <w:p w:rsidR="00643EA3" w:rsidRDefault="00643EA3">
      <w:r>
        <w:rPr>
          <w:noProof/>
          <w:lang w:eastAsia="nb-NO"/>
        </w:rPr>
        <w:drawing>
          <wp:inline distT="0" distB="0" distL="0" distR="0" wp14:anchorId="66514725" wp14:editId="4F58E31C">
            <wp:extent cx="4999382" cy="297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1635" cy="2986431"/>
                    </a:xfrm>
                    <a:prstGeom prst="rect">
                      <a:avLst/>
                    </a:prstGeom>
                  </pic:spPr>
                </pic:pic>
              </a:graphicData>
            </a:graphic>
          </wp:inline>
        </w:drawing>
      </w:r>
    </w:p>
    <w:p w:rsidR="002A128A" w:rsidRDefault="002A128A"/>
    <w:p w:rsidR="00C33036" w:rsidRDefault="00C33036">
      <w:r>
        <w:t>Reglen gir oss da at energi fluensen endrer seg som vist i illustrasjonen nedenfor. Med økende Z vi</w:t>
      </w:r>
      <w:r w:rsidR="00B738C1">
        <w:t xml:space="preserve">l gi økende antall fotoner med lav energi og dermed færre med høy energi. Med økende </w:t>
      </w:r>
      <w:r w:rsidR="00C62937">
        <w:t>innkommende</w:t>
      </w:r>
      <w:r w:rsidR="00B738C1">
        <w:t xml:space="preserve"> </w:t>
      </w:r>
      <w:r w:rsidR="003A2F99">
        <w:t xml:space="preserve">dobbel inkommende </w:t>
      </w:r>
      <w:r w:rsidR="00B738C1">
        <w:t>elektron energi</w:t>
      </w:r>
      <w:r w:rsidR="003A2F99">
        <w:t xml:space="preserve"> </w:t>
      </w:r>
      <w:r w:rsidR="00B738C1">
        <w:t>distribusjonen linjært</w:t>
      </w:r>
      <w:r w:rsidR="003A2F99">
        <w:t>, til det dobbelte</w:t>
      </w:r>
      <w:r w:rsidR="00B738C1">
        <w:t xml:space="preserve"> med dobbel maksimal foton energi.</w:t>
      </w:r>
    </w:p>
    <w:p w:rsidR="00C33036" w:rsidRDefault="00C33036">
      <w:r>
        <w:rPr>
          <w:noProof/>
          <w:lang w:eastAsia="nb-NO"/>
        </w:rPr>
        <w:drawing>
          <wp:inline distT="0" distB="0" distL="0" distR="0" wp14:anchorId="3489E603" wp14:editId="15EA68EE">
            <wp:extent cx="5327374" cy="2081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877" cy="2091315"/>
                    </a:xfrm>
                    <a:prstGeom prst="rect">
                      <a:avLst/>
                    </a:prstGeom>
                  </pic:spPr>
                </pic:pic>
              </a:graphicData>
            </a:graphic>
          </wp:inline>
        </w:drawing>
      </w:r>
    </w:p>
    <w:p w:rsidR="00B979CB" w:rsidRDefault="00B979CB">
      <w:r w:rsidRPr="00B979CB">
        <w:rPr>
          <w:b/>
          <w:i/>
        </w:rPr>
        <w:lastRenderedPageBreak/>
        <w:t xml:space="preserve">Filtrerte røntgen fotoner  </w:t>
      </w:r>
      <w:r>
        <w:t>vil si at det legges på en plate av et materiale mellom objektet som skal stråles og der de blir produsert, for oss i target.</w:t>
      </w:r>
      <w:r w:rsidR="00F60391">
        <w:t xml:space="preserve"> Alle fotonene blir attenuert med </w:t>
      </w:r>
      <m:oMath>
        <m:sSup>
          <m:sSupPr>
            <m:ctrlPr>
              <w:rPr>
                <w:rFonts w:ascii="Cambria Math" w:hAnsi="Cambria Math"/>
                <w:i/>
              </w:rPr>
            </m:ctrlPr>
          </m:sSupPr>
          <m:e>
            <m:r>
              <w:rPr>
                <w:rFonts w:ascii="Cambria Math" w:hAnsi="Cambria Math"/>
              </w:rPr>
              <m:t>e</m:t>
            </m:r>
          </m:e>
          <m:sup>
            <m:r>
              <w:rPr>
                <w:rFonts w:ascii="Cambria Math" w:hAnsi="Cambria Math"/>
              </w:rPr>
              <m:t>-μx</m:t>
            </m:r>
          </m:sup>
        </m:sSup>
      </m:oMath>
      <w:r w:rsidR="00F60391">
        <w:rPr>
          <w:rFonts w:eastAsiaTheme="minorEastAsia"/>
        </w:rPr>
        <w:t xml:space="preserve">. Hvis alle </w:t>
      </w:r>
      <m:oMath>
        <m:r>
          <w:rPr>
            <w:rFonts w:ascii="Cambria Math" w:eastAsiaTheme="minorEastAsia" w:hAnsi="Cambria Math"/>
          </w:rPr>
          <m:t>x</m:t>
        </m:r>
      </m:oMath>
      <w:r w:rsidR="00F60391">
        <w:rPr>
          <w:rFonts w:eastAsiaTheme="minorEastAsia"/>
        </w:rPr>
        <w:t xml:space="preserve"> er like, dvs. at alle fotonene blir attenuert med den samme tykkelsen av filteret (Det blir de jo, vi sender de samtidig), </w:t>
      </w:r>
      <w:r w:rsidR="00B774A2">
        <w:rPr>
          <w:rFonts w:eastAsiaTheme="minorEastAsia"/>
        </w:rPr>
        <w:t xml:space="preserve">så er det </w:t>
      </w:r>
      <m:oMath>
        <m:r>
          <w:rPr>
            <w:rFonts w:ascii="Cambria Math" w:eastAsiaTheme="minorEastAsia" w:hAnsi="Cambria Math"/>
          </w:rPr>
          <m:t>μ</m:t>
        </m:r>
      </m:oMath>
      <w:r w:rsidR="00B774A2">
        <w:rPr>
          <w:rFonts w:eastAsiaTheme="minorEastAsia"/>
        </w:rPr>
        <w:t xml:space="preserve"> som er den avgjørende faktoren. </w:t>
      </w:r>
      <w:r w:rsidR="00017C4E">
        <w:rPr>
          <w:rFonts w:eastAsiaTheme="minorEastAsia"/>
        </w:rPr>
        <w:t xml:space="preserve"> Masse attenuasjonsfaktoren er </w:t>
      </w:r>
      <m:oMath>
        <m:f>
          <m:fPr>
            <m:ctrlPr>
              <w:rPr>
                <w:rFonts w:ascii="Cambria Math" w:eastAsiaTheme="minorEastAsia" w:hAnsi="Cambria Math"/>
                <w:i/>
              </w:rPr>
            </m:ctrlPr>
          </m:fPr>
          <m:num>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hν</m:t>
                </m:r>
              </m:e>
            </m:d>
          </m:num>
          <m:den>
            <m:r>
              <w:rPr>
                <w:rFonts w:ascii="Cambria Math" w:eastAsiaTheme="minorEastAsia" w:hAnsi="Cambria Math"/>
              </w:rPr>
              <m:t>ρ</m:t>
            </m:r>
          </m:den>
        </m:f>
      </m:oMath>
      <w:r w:rsidR="00017C4E">
        <w:rPr>
          <w:rFonts w:eastAsiaTheme="minorEastAsia"/>
        </w:rPr>
        <w:t xml:space="preserve">, den er avhengig av foton energien. Spektrumet finnes teori om uladde partikler, men det viser seg at </w:t>
      </w:r>
      <m:oMath>
        <m:r>
          <w:rPr>
            <w:rFonts w:ascii="Cambria Math" w:eastAsiaTheme="minorEastAsia" w:hAnsi="Cambria Math"/>
          </w:rPr>
          <m:t>μ</m:t>
        </m:r>
      </m:oMath>
      <w:r w:rsidR="00017C4E">
        <w:rPr>
          <w:rFonts w:eastAsiaTheme="minorEastAsia"/>
        </w:rPr>
        <w:t xml:space="preserve"> er størst ved lave foton energier, dvs. I fotoelektrisk effekt domenet. Det vil si at hvis røntgenstrålen filtreres så vil de laveste energiene bli attenuert mest, «Fjernet». </w:t>
      </w:r>
      <w:r w:rsidR="002447E6">
        <w:rPr>
          <w:rFonts w:eastAsiaTheme="minorEastAsia"/>
        </w:rPr>
        <w:t>Dette vises i spektrumet vist i figuren nedenfor, hvor attenuasjonen økes kronologisk.</w:t>
      </w:r>
      <w:r w:rsidR="006023D5">
        <w:rPr>
          <w:rFonts w:eastAsiaTheme="minorEastAsia"/>
        </w:rPr>
        <w:t xml:space="preserve"> Jo mer filtrering jo mer monoenergisk blir spektrumet, det sies da at røntgenstrålen blir hardere, hvor de myke blir lettere attenuert bort av filteret. Det er også verdt å legge merke til at intensiteten av spektrumet blir filtrert bort, dvs. at selv om vi oppnår monoenergisk røntgenstråle er intensiteten veldig lav.</w:t>
      </w:r>
    </w:p>
    <w:p w:rsidR="002447E6" w:rsidRDefault="002447E6">
      <w:r>
        <w:rPr>
          <w:noProof/>
          <w:lang w:eastAsia="nb-NO"/>
        </w:rPr>
        <w:drawing>
          <wp:inline distT="0" distB="0" distL="0" distR="0" wp14:anchorId="4E9DB06B" wp14:editId="43910C98">
            <wp:extent cx="576072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57650"/>
                    </a:xfrm>
                    <a:prstGeom prst="rect">
                      <a:avLst/>
                    </a:prstGeom>
                  </pic:spPr>
                </pic:pic>
              </a:graphicData>
            </a:graphic>
          </wp:inline>
        </w:drawing>
      </w:r>
    </w:p>
    <w:p w:rsidR="00E8291E" w:rsidRDefault="00E8291E"/>
    <w:p w:rsidR="00015039" w:rsidRDefault="00E8291E">
      <w:r>
        <w:t xml:space="preserve">For å </w:t>
      </w:r>
      <w:r w:rsidRPr="00E8291E">
        <w:rPr>
          <w:b/>
          <w:i/>
        </w:rPr>
        <w:t>måle strålingen</w:t>
      </w:r>
      <w:r>
        <w:t xml:space="preserve"> kan det brukes puls-høyde analyse med en </w:t>
      </w:r>
      <w:r w:rsidRPr="00E8291E">
        <w:rPr>
          <w:b/>
          <w:i/>
        </w:rPr>
        <w:t>scintillator</w:t>
      </w:r>
      <w:r>
        <w:t xml:space="preserve">: lys blir emittert ved bestråling, hvor lyspulsen er proporsjonal med kvante energien. Antall pulser per puls «høyde» gir intensiteten per energi intervall. Eller med en </w:t>
      </w:r>
      <w:r w:rsidRPr="00E8291E">
        <w:rPr>
          <w:b/>
          <w:i/>
        </w:rPr>
        <w:t>halvleder</w:t>
      </w:r>
      <w:r w:rsidR="0024671F">
        <w:rPr>
          <w:b/>
          <w:i/>
        </w:rPr>
        <w:t xml:space="preserve">: </w:t>
      </w:r>
      <w:r w:rsidR="0024671F">
        <w:t>En kort strømpuls gjennom p-n overgangen ved bestråling, størrelsen på pulsen er proporsjonal med kvante energien. Men denne må kjøles i flytende nitrogen.</w:t>
      </w:r>
    </w:p>
    <w:p w:rsidR="006C2605" w:rsidRDefault="006C2605"/>
    <w:p w:rsidR="006C2605" w:rsidRDefault="006C2605"/>
    <w:p w:rsidR="006C2605" w:rsidRDefault="006C2605"/>
    <w:p w:rsidR="006C2605" w:rsidRDefault="006C2605"/>
    <w:p w:rsidR="006C2605" w:rsidRDefault="00DB1664">
      <w:r w:rsidRPr="00DB1664">
        <w:rPr>
          <w:b/>
          <w:i/>
        </w:rPr>
        <w:lastRenderedPageBreak/>
        <w:t>Røntgen kvalitet</w:t>
      </w:r>
      <w:r>
        <w:t xml:space="preserve"> karakteriseres mest detaljert når det beskrives av hele spektrumet, men dette er dyrt og tidskrevende. Derfor brukes det </w:t>
      </w:r>
      <w:r>
        <w:rPr>
          <w:b/>
          <w:i/>
        </w:rPr>
        <w:t>h</w:t>
      </w:r>
      <w:r w:rsidR="00015039" w:rsidRPr="006C2605">
        <w:rPr>
          <w:b/>
          <w:i/>
        </w:rPr>
        <w:t>alv verdi lag (Half value layer, HVL)</w:t>
      </w:r>
      <w:r w:rsidR="00015039">
        <w:t xml:space="preserve"> tykkelsen av filtrerings materiale som trengs for å redusere exposure (absorbert dose til luft) til 50%</w:t>
      </w:r>
      <w:r w:rsidR="006C2605">
        <w:t xml:space="preserve">. Illustrert i figuren nedenfor </w:t>
      </w:r>
    </w:p>
    <w:p w:rsidR="00015039" w:rsidRDefault="006C2605">
      <w:r>
        <w:rPr>
          <w:noProof/>
          <w:lang w:eastAsia="nb-NO"/>
        </w:rPr>
        <w:drawing>
          <wp:inline distT="0" distB="0" distL="0" distR="0" wp14:anchorId="0F5C28B8" wp14:editId="5883CAB4">
            <wp:extent cx="3471129" cy="1133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3503" cy="1140364"/>
                    </a:xfrm>
                    <a:prstGeom prst="rect">
                      <a:avLst/>
                    </a:prstGeom>
                  </pic:spPr>
                </pic:pic>
              </a:graphicData>
            </a:graphic>
          </wp:inline>
        </w:drawing>
      </w:r>
      <w:r w:rsidR="00015039">
        <w:t xml:space="preserve"> </w:t>
      </w:r>
    </w:p>
    <w:p w:rsidR="0014138F" w:rsidRDefault="0014138F"/>
    <w:p w:rsidR="0014138F" w:rsidRDefault="0014138F">
      <w:r>
        <w:t xml:space="preserve">Dette kan utledes ved attenuasjonen av monoenergiske fotoner som </w:t>
      </w:r>
    </w:p>
    <w:p w:rsidR="0014138F" w:rsidRDefault="0014138F">
      <w:pPr>
        <w:rPr>
          <w:rFonts w:eastAsiaTheme="minorEastAsia"/>
        </w:rPr>
      </w:pP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-μx</m:t>
            </m:r>
          </m:sup>
        </m:sSup>
      </m:oMath>
    </w:p>
    <w:p w:rsidR="0014138F" w:rsidRDefault="0014138F">
      <w:pPr>
        <w:rPr>
          <w:rFonts w:eastAsiaTheme="minorEastAsia"/>
        </w:rPr>
      </w:pPr>
      <w:r>
        <w:rPr>
          <w:rFonts w:eastAsiaTheme="minorEastAsia"/>
        </w:rPr>
        <w:t xml:space="preserve">Dette gir at </w:t>
      </w:r>
    </w:p>
    <w:p w:rsidR="0014138F" w:rsidRDefault="0014138F">
      <w:pPr>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HVL</m:t>
                </m:r>
              </m:e>
            </m:d>
          </m:sup>
        </m:sSup>
        <m:r>
          <w:rPr>
            <w:rFonts w:ascii="Cambria Math" w:eastAsiaTheme="minorEastAsia" w:hAnsi="Cambria Math"/>
          </w:rPr>
          <m:t xml:space="preserve">  →  HVL=</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μ</m:t>
            </m:r>
          </m:den>
        </m:f>
      </m:oMath>
    </w:p>
    <w:p w:rsidR="00AC4FC2" w:rsidRDefault="007B127F">
      <w:pPr>
        <w:rPr>
          <w:rFonts w:eastAsiaTheme="minorEastAsia"/>
        </w:rPr>
      </w:pPr>
      <w:r>
        <w:rPr>
          <w:rFonts w:eastAsiaTheme="minorEastAsia"/>
        </w:rPr>
        <w:t xml:space="preserve">Kvaliteten varierer derfor med </w:t>
      </w:r>
      <w:r w:rsidR="00953D13">
        <w:rPr>
          <w:rFonts w:eastAsiaTheme="minorEastAsia"/>
        </w:rPr>
        <w:t>mediet</w:t>
      </w:r>
      <w:r>
        <w:rPr>
          <w:rFonts w:eastAsiaTheme="minorEastAsia"/>
        </w:rPr>
        <w:t xml:space="preserve"> brukt, som ofte er kobber og aluminium</w:t>
      </w:r>
      <w:r w:rsidR="00953D13">
        <w:rPr>
          <w:rFonts w:eastAsiaTheme="minorEastAsia"/>
        </w:rPr>
        <w:t>.</w:t>
      </w:r>
      <w:r w:rsidR="00AC4FC2">
        <w:rPr>
          <w:rFonts w:eastAsiaTheme="minorEastAsia"/>
        </w:rPr>
        <w:t xml:space="preserve"> Nedenfor vises halv verdi laget for en monoenergisk spenning, med forskjellig filtrering. Økende fra A til D</w:t>
      </w:r>
      <w:r w:rsidR="00640A7A">
        <w:rPr>
          <w:rFonts w:eastAsiaTheme="minorEastAsia"/>
        </w:rPr>
        <w:t xml:space="preserve">, hvor </w:t>
      </w:r>
      <w:r w:rsidR="000E55B1">
        <w:rPr>
          <w:rFonts w:eastAsiaTheme="minorEastAsia"/>
        </w:rPr>
        <w:t>aluminium</w:t>
      </w:r>
      <w:r w:rsidR="00640A7A">
        <w:rPr>
          <w:rFonts w:eastAsiaTheme="minorEastAsia"/>
        </w:rPr>
        <w:t xml:space="preserve"> er brukt</w:t>
      </w:r>
      <w:r w:rsidR="000E55B1">
        <w:rPr>
          <w:rFonts w:eastAsiaTheme="minorEastAsia"/>
        </w:rPr>
        <w:t xml:space="preserve"> som tykkelse av mediet</w:t>
      </w:r>
      <w:r w:rsidR="00640A7A">
        <w:rPr>
          <w:rFonts w:eastAsiaTheme="minorEastAsia"/>
        </w:rPr>
        <w:t>.</w:t>
      </w:r>
    </w:p>
    <w:p w:rsidR="00AC4FC2" w:rsidRDefault="00AC4FC2">
      <w:r>
        <w:rPr>
          <w:noProof/>
          <w:lang w:eastAsia="nb-NO"/>
        </w:rPr>
        <w:drawing>
          <wp:inline distT="0" distB="0" distL="0" distR="0" wp14:anchorId="17369D0F" wp14:editId="5A2FA5EB">
            <wp:extent cx="5760720" cy="3439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9160"/>
                    </a:xfrm>
                    <a:prstGeom prst="rect">
                      <a:avLst/>
                    </a:prstGeom>
                  </pic:spPr>
                </pic:pic>
              </a:graphicData>
            </a:graphic>
          </wp:inline>
        </w:drawing>
      </w:r>
    </w:p>
    <w:p w:rsidR="00E913EA" w:rsidRDefault="00E913EA"/>
    <w:p w:rsidR="00E913EA" w:rsidRDefault="00E913EA"/>
    <w:p w:rsidR="00E913EA" w:rsidRDefault="00E913EA"/>
    <w:p w:rsidR="00E913EA" w:rsidRDefault="00E913EA"/>
    <w:p w:rsidR="00E913EA" w:rsidRDefault="00E913EA">
      <w:r>
        <w:lastRenderedPageBreak/>
        <w:t>En annen måte å måle kvaliteten til røntgenstråling er vist i figuren nedenfor.</w:t>
      </w:r>
      <w:r w:rsidR="004C4822">
        <w:t xml:space="preserve"> Dette er </w:t>
      </w:r>
      <w:r w:rsidR="004C4822" w:rsidRPr="005C6C74">
        <w:rPr>
          <w:b/>
          <w:i/>
        </w:rPr>
        <w:t xml:space="preserve">ekvivalent foton energi </w:t>
      </w:r>
      <w:r w:rsidR="004C4822">
        <w:t>etter det er gått gjennom mediet. M</w:t>
      </w:r>
      <w:r w:rsidR="00A370DC">
        <w:t>ed en monoenergetisk røntgenstråle filtreres det først gjennom en liten Al plate. Deretter attenueres den igjennom en Al eller Cu plate, hvor figuren viser hvor tykt halv verdi laget er som funksjon av ekvivalent energi. Dvs. at for å få lik foton energi etter det har passert mediumet må halv verdi laget til de f.eks. Al og Cu ha forskjellige tykkelser.</w:t>
      </w:r>
    </w:p>
    <w:p w:rsidR="00E913EA" w:rsidRDefault="004C4822">
      <w:r>
        <w:rPr>
          <w:noProof/>
          <w:lang w:eastAsia="nb-NO"/>
        </w:rPr>
        <w:drawing>
          <wp:inline distT="0" distB="0" distL="0" distR="0" wp14:anchorId="64974D94" wp14:editId="7154EE77">
            <wp:extent cx="5760720"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56560"/>
                    </a:xfrm>
                    <a:prstGeom prst="rect">
                      <a:avLst/>
                    </a:prstGeom>
                  </pic:spPr>
                </pic:pic>
              </a:graphicData>
            </a:graphic>
          </wp:inline>
        </w:drawing>
      </w:r>
    </w:p>
    <w:p w:rsidR="00942D0B" w:rsidRDefault="00942D0B"/>
    <w:p w:rsidR="005C6C74" w:rsidRPr="005C6C74" w:rsidRDefault="005C6C74">
      <w:r>
        <w:t xml:space="preserve">Nedenfor er en </w:t>
      </w:r>
      <w:r w:rsidRPr="005C6C74">
        <w:rPr>
          <w:b/>
          <w:i/>
        </w:rPr>
        <w:t>lineær akselerator</w:t>
      </w:r>
      <w:r>
        <w:rPr>
          <w:b/>
          <w:i/>
        </w:rPr>
        <w:t xml:space="preserve"> </w:t>
      </w:r>
      <w:r>
        <w:t>vist skjematisk hvor elektron pistolen sender elektroner inn akselerasjons strukturen. Ved å bruke mikrobølger akselereres elektronene gjennom denne strukturen.</w:t>
      </w:r>
      <w:r w:rsidR="00745308">
        <w:t xml:space="preserve"> Til slutt blir de avbøyd mot et target, hvor de blir omgjort til røntgen.</w:t>
      </w:r>
    </w:p>
    <w:p w:rsidR="00942D0B" w:rsidRDefault="005C6C74">
      <w:r>
        <w:rPr>
          <w:noProof/>
          <w:lang w:eastAsia="nb-NO"/>
        </w:rPr>
        <w:drawing>
          <wp:inline distT="0" distB="0" distL="0" distR="0" wp14:anchorId="15CEE751" wp14:editId="3CE66FD7">
            <wp:extent cx="4991100"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3438525"/>
                    </a:xfrm>
                    <a:prstGeom prst="rect">
                      <a:avLst/>
                    </a:prstGeom>
                  </pic:spPr>
                </pic:pic>
              </a:graphicData>
            </a:graphic>
          </wp:inline>
        </w:drawing>
      </w:r>
    </w:p>
    <w:p w:rsidR="003B690E" w:rsidRDefault="003B690E"/>
    <w:p w:rsidR="00530D3C" w:rsidRDefault="000606C0">
      <w:r>
        <w:lastRenderedPageBreak/>
        <w:t>Eletronene blir utsatt for mikrobølger, som skifter. Dette gjør at E feltet endres sinodusielt, illustrert til venstre. Elektronet må derfor tilpasse hastigheten, så den ikke bremses ned. Det vil si at annet hvert rom bør være et tomrom, uten E-felt.</w:t>
      </w:r>
    </w:p>
    <w:p w:rsidR="00530D3C" w:rsidRDefault="00530D3C"/>
    <w:p w:rsidR="003B690E" w:rsidRDefault="00530D3C">
      <w:r>
        <w:rPr>
          <w:noProof/>
          <w:lang w:eastAsia="nb-NO"/>
        </w:rPr>
        <w:drawing>
          <wp:inline distT="0" distB="0" distL="0" distR="0" wp14:anchorId="08D6AEDE" wp14:editId="777A2E69">
            <wp:extent cx="5760720" cy="2787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7015"/>
                    </a:xfrm>
                    <a:prstGeom prst="rect">
                      <a:avLst/>
                    </a:prstGeom>
                  </pic:spPr>
                </pic:pic>
              </a:graphicData>
            </a:graphic>
          </wp:inline>
        </w:drawing>
      </w:r>
    </w:p>
    <w:p w:rsidR="000606C0" w:rsidRDefault="000606C0">
      <w:r>
        <w:t>Akselerasjons strukturen i lineærakseleratorene har derimot sidekammere som gjør at man ikke trenger å ha disse tomrommene.</w:t>
      </w:r>
      <w:r w:rsidR="00263953">
        <w:t xml:space="preserve"> Denne kan akselerere elektronene opp til flere MeV, denne vist her </w:t>
      </w:r>
      <w:r w:rsidR="00883D6C">
        <w:t xml:space="preserve">har potensial </w:t>
      </w:r>
      <w:r w:rsidR="00263953">
        <w:t>opptil 6 MeV og har nesten lysfart ut av det første kammeret.</w:t>
      </w:r>
    </w:p>
    <w:p w:rsidR="000606C0" w:rsidRDefault="000606C0">
      <w:r>
        <w:rPr>
          <w:noProof/>
          <w:lang w:eastAsia="nb-NO"/>
        </w:rPr>
        <w:drawing>
          <wp:inline distT="0" distB="0" distL="0" distR="0" wp14:anchorId="2E5BB7BA" wp14:editId="27846873">
            <wp:extent cx="32385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2057400"/>
                    </a:xfrm>
                    <a:prstGeom prst="rect">
                      <a:avLst/>
                    </a:prstGeom>
                  </pic:spPr>
                </pic:pic>
              </a:graphicData>
            </a:graphic>
          </wp:inline>
        </w:drawing>
      </w:r>
    </w:p>
    <w:p w:rsidR="00CC41DB" w:rsidRDefault="00CC41DB"/>
    <w:p w:rsidR="003369E2" w:rsidRDefault="003369E2"/>
    <w:p w:rsidR="003369E2" w:rsidRDefault="003369E2"/>
    <w:p w:rsidR="003369E2" w:rsidRDefault="003369E2"/>
    <w:p w:rsidR="003369E2" w:rsidRDefault="003369E2"/>
    <w:p w:rsidR="003369E2" w:rsidRDefault="003369E2"/>
    <w:p w:rsidR="003369E2" w:rsidRDefault="003369E2"/>
    <w:p w:rsidR="00CC41DB" w:rsidRDefault="003369E2">
      <w:r>
        <w:lastRenderedPageBreak/>
        <w:t>Foton spektrumet produsert av 11.3 MeV elektroner på et 1.5 mm Wolfram target er vist i figuren nedenfor.</w:t>
      </w:r>
    </w:p>
    <w:p w:rsidR="003369E2" w:rsidRDefault="003369E2">
      <w:r>
        <w:rPr>
          <w:noProof/>
          <w:lang w:eastAsia="nb-NO"/>
        </w:rPr>
        <w:drawing>
          <wp:inline distT="0" distB="0" distL="0" distR="0" wp14:anchorId="4F3591AC" wp14:editId="5C4EFF88">
            <wp:extent cx="3933825" cy="398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3981450"/>
                    </a:xfrm>
                    <a:prstGeom prst="rect">
                      <a:avLst/>
                    </a:prstGeom>
                  </pic:spPr>
                </pic:pic>
              </a:graphicData>
            </a:graphic>
          </wp:inline>
        </w:drawing>
      </w:r>
    </w:p>
    <w:p w:rsidR="00A1445B" w:rsidRDefault="00A1445B"/>
    <w:p w:rsidR="00A1445B" w:rsidRDefault="00A1445B"/>
    <w:p w:rsidR="00A1445B" w:rsidRDefault="008A3B4C">
      <w:r>
        <w:t>Et annet akselerasjonsprinsipp er cyclotron. Denne er illustrert i figuren nedenfor. Den akselererer ladde partikler ved å ha en tidsvarierende spenning mellom de to D’ene.</w:t>
      </w:r>
      <w:r w:rsidR="00067330">
        <w:t xml:space="preserve"> Det er et B-felt som står normalt på D’ene som gir en kraft til den partikkelen, som beveger seg, og avbøyer den slik at den sirkulerer.</w:t>
      </w:r>
      <w:r w:rsidR="006D4FA4">
        <w:t xml:space="preserve"> Når partikkelen treffer ytterkanten av D’en et spesifikt sted er det en deflektor</w:t>
      </w:r>
      <w:r w:rsidR="0077503D">
        <w:t xml:space="preserve"> som sender partikkelen rett ut (Se slides for bilde).</w:t>
      </w:r>
    </w:p>
    <w:p w:rsidR="008A3B4C" w:rsidRDefault="008A3B4C"/>
    <w:p w:rsidR="008A3B4C" w:rsidRDefault="008A3B4C">
      <w:r>
        <w:rPr>
          <w:noProof/>
          <w:lang w:eastAsia="nb-NO"/>
        </w:rPr>
        <w:drawing>
          <wp:inline distT="0" distB="0" distL="0" distR="0" wp14:anchorId="398B892D" wp14:editId="403CD13A">
            <wp:extent cx="396240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2266950"/>
                    </a:xfrm>
                    <a:prstGeom prst="rect">
                      <a:avLst/>
                    </a:prstGeom>
                  </pic:spPr>
                </pic:pic>
              </a:graphicData>
            </a:graphic>
          </wp:inline>
        </w:drawing>
      </w:r>
    </w:p>
    <w:p w:rsidR="006D1AB5" w:rsidRDefault="006D1AB5">
      <w:r>
        <w:lastRenderedPageBreak/>
        <w:t xml:space="preserve">Potensialet V gir at </w:t>
      </w:r>
    </w:p>
    <w:p w:rsidR="006D1AB5" w:rsidRDefault="006D1AB5">
      <w:pPr>
        <w:rPr>
          <w:rFonts w:eastAsiaTheme="minorEastAsia"/>
        </w:rPr>
      </w:pPr>
      <w:r>
        <w:tab/>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2zZ</m:t>
            </m:r>
          </m:num>
          <m:den>
            <m:r>
              <w:rPr>
                <w:rFonts w:ascii="Cambria Math" w:hAnsi="Cambria Math"/>
              </w:rPr>
              <m:t>m</m:t>
            </m:r>
          </m:den>
        </m:f>
      </m:oMath>
    </w:p>
    <w:p w:rsidR="006D1AB5" w:rsidRDefault="006D1AB5">
      <w:pPr>
        <w:rPr>
          <w:rFonts w:eastAsiaTheme="minorEastAsia"/>
        </w:rPr>
      </w:pPr>
      <w:r>
        <w:rPr>
          <w:rFonts w:eastAsiaTheme="minorEastAsia"/>
        </w:rPr>
        <w:t xml:space="preserve">Kombinert med Lorentz kraft gir dette at </w:t>
      </w:r>
    </w:p>
    <w:p w:rsidR="006D1AB5" w:rsidRDefault="006D1AB5">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zBr</m:t>
                    </m:r>
                  </m:num>
                  <m:den>
                    <m:r>
                      <w:rPr>
                        <w:rFonts w:ascii="Cambria Math" w:eastAsiaTheme="minorEastAsia" w:hAnsi="Cambria Math"/>
                      </w:rPr>
                      <m:t>m</m:t>
                    </m:r>
                  </m:den>
                </m:f>
              </m:e>
            </m:d>
          </m:e>
          <m:sup>
            <m:r>
              <w:rPr>
                <w:rFonts w:ascii="Cambria Math" w:eastAsiaTheme="minorEastAsia" w:hAnsi="Cambria Math"/>
              </w:rPr>
              <m:t>2</m:t>
            </m:r>
          </m:sup>
        </m:sSup>
      </m:oMath>
    </w:p>
    <w:p w:rsidR="006D1AB5" w:rsidRDefault="006D1AB5">
      <w:pPr>
        <w:rPr>
          <w:rFonts w:eastAsiaTheme="minorEastAsia"/>
        </w:rPr>
      </w:pPr>
      <w:r>
        <w:rPr>
          <w:rFonts w:eastAsiaTheme="minorEastAsia"/>
        </w:rPr>
        <w:t>Og videre at radiusen er</w:t>
      </w:r>
    </w:p>
    <w:p w:rsidR="006D1AB5" w:rsidRDefault="006D1AB5">
      <w:pPr>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2mV</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oMath>
    </w:p>
    <w:p w:rsidR="00005896" w:rsidRDefault="00005896">
      <w:pPr>
        <w:rPr>
          <w:rFonts w:eastAsiaTheme="minorEastAsia"/>
        </w:rPr>
      </w:pPr>
      <w:r>
        <w:rPr>
          <w:rFonts w:eastAsiaTheme="minorEastAsia"/>
        </w:rPr>
        <w:t>Da impliserer sterkere magnetfelt at akselerasjonen øker.</w:t>
      </w:r>
      <w:r w:rsidR="00321545">
        <w:rPr>
          <w:rFonts w:eastAsiaTheme="minorEastAsia"/>
        </w:rPr>
        <w:t xml:space="preserve"> Den sirkulære periodetiden til partikkelen er gitt som </w:t>
      </w:r>
    </w:p>
    <w:p w:rsidR="00321545" w:rsidRDefault="00321545">
      <w:pPr>
        <w:rPr>
          <w:rFonts w:eastAsiaTheme="minorEastAsia"/>
        </w:rPr>
      </w:pPr>
      <w:r>
        <w:rPr>
          <w:rFonts w:eastAsiaTheme="minorEastAsia"/>
        </w:rPr>
        <w:tab/>
      </w:r>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2πm</m:t>
            </m:r>
          </m:num>
          <m:den>
            <m:r>
              <w:rPr>
                <w:rFonts w:ascii="Cambria Math" w:eastAsiaTheme="minorEastAsia" w:hAnsi="Cambria Math"/>
              </w:rPr>
              <m:t>zB</m:t>
            </m:r>
          </m:den>
        </m:f>
      </m:oMath>
    </w:p>
    <w:p w:rsidR="00321545" w:rsidRDefault="00321545">
      <w:pPr>
        <w:rPr>
          <w:rFonts w:eastAsiaTheme="minorEastAsia"/>
        </w:rPr>
      </w:pPr>
      <w:r>
        <w:rPr>
          <w:rFonts w:eastAsiaTheme="minorEastAsia"/>
        </w:rPr>
        <w:t xml:space="preserve">Hvor den relativistiske massen er </w:t>
      </w:r>
    </w:p>
    <w:p w:rsidR="00321545" w:rsidRDefault="00321545">
      <w:pPr>
        <w:rPr>
          <w:rFonts w:eastAsiaTheme="minorEastAsia"/>
        </w:rPr>
      </w:pPr>
      <w:r>
        <w:rPr>
          <w:rFonts w:eastAsiaTheme="minorEastAsia"/>
        </w:rPr>
        <w:tab/>
      </w:r>
      <m:oMath>
        <m:r>
          <w:rPr>
            <w:rFonts w:ascii="Cambria Math" w:eastAsiaTheme="minorEastAsia" w:hAnsi="Cambria Math"/>
          </w:rPr>
          <m:t>m=γ</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  ;  γ=</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1-β</m:t>
                </m:r>
              </m:e>
            </m:rad>
          </m:den>
        </m:f>
        <m:r>
          <w:rPr>
            <w:rFonts w:ascii="Cambria Math" w:eastAsiaTheme="minorEastAsia" w:hAnsi="Cambria Math"/>
          </w:rPr>
          <m:t xml:space="preserve">  ;  β=</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c</m:t>
            </m:r>
          </m:den>
        </m:f>
      </m:oMath>
      <w:r>
        <w:rPr>
          <w:rFonts w:eastAsiaTheme="minorEastAsia"/>
        </w:rPr>
        <w:t xml:space="preserve"> </w:t>
      </w:r>
    </w:p>
    <w:p w:rsidR="002F727A" w:rsidRDefault="002F727A">
      <w:pPr>
        <w:rPr>
          <w:rFonts w:eastAsiaTheme="minorEastAsia"/>
        </w:rPr>
      </w:pPr>
      <w:r>
        <w:rPr>
          <w:rFonts w:eastAsiaTheme="minorEastAsia"/>
        </w:rPr>
        <w:t>Når hastigheten øker, øker massen og dermed periodetiden.</w:t>
      </w:r>
      <w:r w:rsidR="00075D83">
        <w:rPr>
          <w:rFonts w:eastAsiaTheme="minorEastAsia"/>
        </w:rPr>
        <w:t xml:space="preserve"> Generelle punkter er</w:t>
      </w:r>
    </w:p>
    <w:p w:rsidR="00075D83" w:rsidRPr="00075D83" w:rsidRDefault="00075D83" w:rsidP="00075D83">
      <w:pPr>
        <w:pStyle w:val="ListParagraph"/>
        <w:numPr>
          <w:ilvl w:val="0"/>
          <w:numId w:val="1"/>
        </w:numPr>
      </w:pPr>
      <w:r>
        <w:t xml:space="preserve">Økning i periodetiden er </w:t>
      </w:r>
      <m:oMath>
        <m:r>
          <w:rPr>
            <w:rFonts w:ascii="Cambria Math" w:hAnsi="Cambria Math"/>
          </w:rPr>
          <m:t>~</m:t>
        </m:r>
        <m:f>
          <m:fPr>
            <m:ctrlPr>
              <w:rPr>
                <w:rFonts w:ascii="Cambria Math" w:hAnsi="Cambria Math"/>
                <w:i/>
              </w:rPr>
            </m:ctrlPr>
          </m:fPr>
          <m:num>
            <m:r>
              <w:rPr>
                <w:rFonts w:ascii="Cambria Math" w:hAnsi="Cambria Math"/>
              </w:rPr>
              <m:t>zV</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w:p>
    <w:p w:rsidR="00075D83" w:rsidRPr="00075D83" w:rsidRDefault="00075D83" w:rsidP="00075D83">
      <w:pPr>
        <w:pStyle w:val="ListParagraph"/>
        <w:numPr>
          <w:ilvl w:val="0"/>
          <w:numId w:val="1"/>
        </w:numPr>
      </w:pPr>
      <w:r>
        <w:rPr>
          <w:rFonts w:eastAsiaTheme="minorEastAsia"/>
        </w:rPr>
        <w:t>For eks. zV = 100 keV</w:t>
      </w:r>
    </w:p>
    <w:p w:rsidR="00075D83" w:rsidRPr="00ED16E1" w:rsidRDefault="00ED16E1" w:rsidP="00075D83">
      <w:pPr>
        <w:pStyle w:val="ListParagraph"/>
        <w:numPr>
          <w:ilvl w:val="1"/>
          <w:numId w:val="1"/>
        </w:numPr>
      </w:pPr>
      <w:r>
        <w:rPr>
          <w:rFonts w:eastAsiaTheme="minorEastAsia"/>
        </w:rPr>
        <w:t xml:space="preserve">For et proton gir det </w:t>
      </w:r>
      <m:oMath>
        <m:r>
          <w:rPr>
            <w:rFonts w:ascii="Cambria Math" w:eastAsiaTheme="minorEastAsia" w:hAnsi="Cambria Math"/>
          </w:rPr>
          <m:t>~0.01%</m:t>
        </m:r>
      </m:oMath>
    </w:p>
    <w:p w:rsidR="00ED16E1" w:rsidRPr="00813691" w:rsidRDefault="00ED16E1" w:rsidP="00ED16E1">
      <w:pPr>
        <w:pStyle w:val="ListParagraph"/>
        <w:numPr>
          <w:ilvl w:val="1"/>
          <w:numId w:val="1"/>
        </w:numPr>
      </w:pPr>
      <w:r>
        <w:rPr>
          <w:rFonts w:eastAsiaTheme="minorEastAsia"/>
        </w:rPr>
        <w:t xml:space="preserve">For et </w:t>
      </w:r>
      <w:r>
        <w:rPr>
          <w:rFonts w:eastAsiaTheme="minorEastAsia"/>
        </w:rPr>
        <w:t>elektron</w:t>
      </w:r>
      <w:r>
        <w:rPr>
          <w:rFonts w:eastAsiaTheme="minorEastAsia"/>
        </w:rPr>
        <w:t xml:space="preserve"> gir det </w:t>
      </w:r>
      <m:oMath>
        <m:r>
          <w:rPr>
            <w:rFonts w:ascii="Cambria Math" w:eastAsiaTheme="minorEastAsia" w:hAnsi="Cambria Math"/>
          </w:rPr>
          <m:t>~</m:t>
        </m:r>
        <m:r>
          <w:rPr>
            <w:rFonts w:ascii="Cambria Math" w:eastAsiaTheme="minorEastAsia" w:hAnsi="Cambria Math"/>
          </w:rPr>
          <m:t>20</m:t>
        </m:r>
        <m:r>
          <w:rPr>
            <w:rFonts w:ascii="Cambria Math" w:eastAsiaTheme="minorEastAsia" w:hAnsi="Cambria Math"/>
          </w:rPr>
          <m:t>%</m:t>
        </m:r>
      </m:oMath>
      <w:r w:rsidR="00511AAF">
        <w:rPr>
          <w:rFonts w:eastAsiaTheme="minorEastAsia"/>
        </w:rPr>
        <w:t xml:space="preserve"> dette nærmer seg 50% ved en runde. Et tidsavhengig E-felt vil ha vanskeligheter for å tilpasse seg dette og vil ha motsatt retning.</w:t>
      </w:r>
    </w:p>
    <w:p w:rsidR="00813691" w:rsidRDefault="00813691" w:rsidP="00813691">
      <w:pPr>
        <w:pStyle w:val="ListParagraph"/>
        <w:numPr>
          <w:ilvl w:val="0"/>
          <w:numId w:val="1"/>
        </w:numPr>
      </w:pPr>
      <w:r>
        <w:rPr>
          <w:rFonts w:eastAsiaTheme="minorEastAsia"/>
        </w:rPr>
        <w:t>Dette fungerer derfor ikke så bra for elektroner, men fungerer bra for protoner.</w:t>
      </w:r>
      <w:bookmarkStart w:id="0" w:name="_GoBack"/>
      <w:bookmarkEnd w:id="0"/>
    </w:p>
    <w:p w:rsidR="006D1AB5" w:rsidRDefault="006D1AB5">
      <w:r>
        <w:tab/>
      </w:r>
    </w:p>
    <w:p w:rsidR="008A3B4C" w:rsidRPr="0024671F" w:rsidRDefault="008A3B4C"/>
    <w:sectPr w:rsidR="008A3B4C" w:rsidRPr="00246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D54"/>
    <w:multiLevelType w:val="hybridMultilevel"/>
    <w:tmpl w:val="60F64196"/>
    <w:lvl w:ilvl="0" w:tplc="04140001">
      <w:start w:val="1"/>
      <w:numFmt w:val="bullet"/>
      <w:lvlText w:val=""/>
      <w:lvlJc w:val="left"/>
      <w:pPr>
        <w:ind w:left="1424" w:hanging="360"/>
      </w:pPr>
      <w:rPr>
        <w:rFonts w:ascii="Symbol" w:hAnsi="Symbol" w:hint="default"/>
      </w:rPr>
    </w:lvl>
    <w:lvl w:ilvl="1" w:tplc="04140003">
      <w:start w:val="1"/>
      <w:numFmt w:val="bullet"/>
      <w:lvlText w:val="o"/>
      <w:lvlJc w:val="left"/>
      <w:pPr>
        <w:ind w:left="2144" w:hanging="360"/>
      </w:pPr>
      <w:rPr>
        <w:rFonts w:ascii="Courier New" w:hAnsi="Courier New" w:cs="Courier New" w:hint="default"/>
      </w:rPr>
    </w:lvl>
    <w:lvl w:ilvl="2" w:tplc="04140005" w:tentative="1">
      <w:start w:val="1"/>
      <w:numFmt w:val="bullet"/>
      <w:lvlText w:val=""/>
      <w:lvlJc w:val="left"/>
      <w:pPr>
        <w:ind w:left="2864" w:hanging="360"/>
      </w:pPr>
      <w:rPr>
        <w:rFonts w:ascii="Wingdings" w:hAnsi="Wingdings" w:hint="default"/>
      </w:rPr>
    </w:lvl>
    <w:lvl w:ilvl="3" w:tplc="04140001" w:tentative="1">
      <w:start w:val="1"/>
      <w:numFmt w:val="bullet"/>
      <w:lvlText w:val=""/>
      <w:lvlJc w:val="left"/>
      <w:pPr>
        <w:ind w:left="3584" w:hanging="360"/>
      </w:pPr>
      <w:rPr>
        <w:rFonts w:ascii="Symbol" w:hAnsi="Symbol" w:hint="default"/>
      </w:rPr>
    </w:lvl>
    <w:lvl w:ilvl="4" w:tplc="04140003" w:tentative="1">
      <w:start w:val="1"/>
      <w:numFmt w:val="bullet"/>
      <w:lvlText w:val="o"/>
      <w:lvlJc w:val="left"/>
      <w:pPr>
        <w:ind w:left="4304" w:hanging="360"/>
      </w:pPr>
      <w:rPr>
        <w:rFonts w:ascii="Courier New" w:hAnsi="Courier New" w:cs="Courier New" w:hint="default"/>
      </w:rPr>
    </w:lvl>
    <w:lvl w:ilvl="5" w:tplc="04140005" w:tentative="1">
      <w:start w:val="1"/>
      <w:numFmt w:val="bullet"/>
      <w:lvlText w:val=""/>
      <w:lvlJc w:val="left"/>
      <w:pPr>
        <w:ind w:left="5024" w:hanging="360"/>
      </w:pPr>
      <w:rPr>
        <w:rFonts w:ascii="Wingdings" w:hAnsi="Wingdings" w:hint="default"/>
      </w:rPr>
    </w:lvl>
    <w:lvl w:ilvl="6" w:tplc="04140001" w:tentative="1">
      <w:start w:val="1"/>
      <w:numFmt w:val="bullet"/>
      <w:lvlText w:val=""/>
      <w:lvlJc w:val="left"/>
      <w:pPr>
        <w:ind w:left="5744" w:hanging="360"/>
      </w:pPr>
      <w:rPr>
        <w:rFonts w:ascii="Symbol" w:hAnsi="Symbol" w:hint="default"/>
      </w:rPr>
    </w:lvl>
    <w:lvl w:ilvl="7" w:tplc="04140003" w:tentative="1">
      <w:start w:val="1"/>
      <w:numFmt w:val="bullet"/>
      <w:lvlText w:val="o"/>
      <w:lvlJc w:val="left"/>
      <w:pPr>
        <w:ind w:left="6464" w:hanging="360"/>
      </w:pPr>
      <w:rPr>
        <w:rFonts w:ascii="Courier New" w:hAnsi="Courier New" w:cs="Courier New" w:hint="default"/>
      </w:rPr>
    </w:lvl>
    <w:lvl w:ilvl="8" w:tplc="04140005" w:tentative="1">
      <w:start w:val="1"/>
      <w:numFmt w:val="bullet"/>
      <w:lvlText w:val=""/>
      <w:lvlJc w:val="left"/>
      <w:pPr>
        <w:ind w:left="71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A4"/>
    <w:rsid w:val="00005896"/>
    <w:rsid w:val="00015039"/>
    <w:rsid w:val="00017C4E"/>
    <w:rsid w:val="000258D0"/>
    <w:rsid w:val="000606C0"/>
    <w:rsid w:val="000668A4"/>
    <w:rsid w:val="00067330"/>
    <w:rsid w:val="00075D83"/>
    <w:rsid w:val="000E55B1"/>
    <w:rsid w:val="0014138F"/>
    <w:rsid w:val="001527CA"/>
    <w:rsid w:val="001E5257"/>
    <w:rsid w:val="00202350"/>
    <w:rsid w:val="00206705"/>
    <w:rsid w:val="002222D9"/>
    <w:rsid w:val="002331B1"/>
    <w:rsid w:val="002447E6"/>
    <w:rsid w:val="0024671F"/>
    <w:rsid w:val="0025348C"/>
    <w:rsid w:val="00263953"/>
    <w:rsid w:val="002A128A"/>
    <w:rsid w:val="002F727A"/>
    <w:rsid w:val="00321545"/>
    <w:rsid w:val="003369E2"/>
    <w:rsid w:val="003A1193"/>
    <w:rsid w:val="003A2F99"/>
    <w:rsid w:val="003B690E"/>
    <w:rsid w:val="00491ACB"/>
    <w:rsid w:val="004C4822"/>
    <w:rsid w:val="004C666D"/>
    <w:rsid w:val="004E2C21"/>
    <w:rsid w:val="00511AAF"/>
    <w:rsid w:val="00530D3C"/>
    <w:rsid w:val="005C6C74"/>
    <w:rsid w:val="006023D5"/>
    <w:rsid w:val="00640A7A"/>
    <w:rsid w:val="00643EA3"/>
    <w:rsid w:val="006455C6"/>
    <w:rsid w:val="006724EC"/>
    <w:rsid w:val="006C2605"/>
    <w:rsid w:val="006D1AB5"/>
    <w:rsid w:val="006D4FA4"/>
    <w:rsid w:val="007027BD"/>
    <w:rsid w:val="00745308"/>
    <w:rsid w:val="0077503D"/>
    <w:rsid w:val="007969C3"/>
    <w:rsid w:val="007B127F"/>
    <w:rsid w:val="00813691"/>
    <w:rsid w:val="00883D6C"/>
    <w:rsid w:val="008A3B4C"/>
    <w:rsid w:val="00942D0B"/>
    <w:rsid w:val="00953D13"/>
    <w:rsid w:val="009C60D4"/>
    <w:rsid w:val="00A1445B"/>
    <w:rsid w:val="00A370DC"/>
    <w:rsid w:val="00A82D48"/>
    <w:rsid w:val="00AC4FC2"/>
    <w:rsid w:val="00B135A7"/>
    <w:rsid w:val="00B738C1"/>
    <w:rsid w:val="00B774A2"/>
    <w:rsid w:val="00B979CB"/>
    <w:rsid w:val="00BC0A0C"/>
    <w:rsid w:val="00BC2D38"/>
    <w:rsid w:val="00BF3ACA"/>
    <w:rsid w:val="00C1769E"/>
    <w:rsid w:val="00C33036"/>
    <w:rsid w:val="00C62937"/>
    <w:rsid w:val="00CB4A4E"/>
    <w:rsid w:val="00CC41DB"/>
    <w:rsid w:val="00CC4C43"/>
    <w:rsid w:val="00D273AB"/>
    <w:rsid w:val="00D671E8"/>
    <w:rsid w:val="00D93E22"/>
    <w:rsid w:val="00DA6A72"/>
    <w:rsid w:val="00DB1664"/>
    <w:rsid w:val="00E8291E"/>
    <w:rsid w:val="00E913EA"/>
    <w:rsid w:val="00EA6357"/>
    <w:rsid w:val="00ED16E1"/>
    <w:rsid w:val="00F21531"/>
    <w:rsid w:val="00F50402"/>
    <w:rsid w:val="00F603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7586"/>
  <w15:chartTrackingRefBased/>
  <w15:docId w15:val="{738CC1FE-CAA2-47EF-975A-5029E388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193"/>
    <w:rPr>
      <w:color w:val="808080"/>
    </w:rPr>
  </w:style>
  <w:style w:type="paragraph" w:styleId="ListParagraph">
    <w:name w:val="List Paragraph"/>
    <w:basedOn w:val="Normal"/>
    <w:uiPriority w:val="34"/>
    <w:qFormat/>
    <w:rsid w:val="0007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E653618A</Template>
  <TotalTime>206</TotalTime>
  <Pages>9</Pages>
  <Words>1205</Words>
  <Characters>6392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79</cp:revision>
  <dcterms:created xsi:type="dcterms:W3CDTF">2018-10-17T14:50:00Z</dcterms:created>
  <dcterms:modified xsi:type="dcterms:W3CDTF">2018-10-18T15:37:00Z</dcterms:modified>
</cp:coreProperties>
</file>