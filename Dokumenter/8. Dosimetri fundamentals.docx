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4F6E5B">
      <w:bookmarkStart w:id="0" w:name="_GoBack"/>
      <w:bookmarkEnd w:id="0"/>
    </w:p>
    <w:sectPr w:rsidR="00044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5B"/>
    <w:rsid w:val="002B3735"/>
    <w:rsid w:val="004F6E5B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DA7D8-7788-480E-92E1-4AEE233F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ABF76F5E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Universitetet i Oslo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2018-11-27T13:21:00Z</dcterms:created>
  <dcterms:modified xsi:type="dcterms:W3CDTF">2018-11-27T13:22:00Z</dcterms:modified>
</cp:coreProperties>
</file>